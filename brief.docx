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4E" w:rsidRDefault="00710A4E" w:rsidP="00D83251">
      <w:pPr>
        <w:jc w:val="center"/>
        <w:rPr>
          <w:rFonts w:asciiTheme="majorHAnsi" w:hAnsiTheme="majorHAnsi"/>
          <w:sz w:val="28"/>
          <w:szCs w:val="28"/>
        </w:rPr>
      </w:pPr>
    </w:p>
    <w:p w:rsidR="001F09E2" w:rsidRPr="00686E86" w:rsidRDefault="003869D7" w:rsidP="00283C54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БРИФ</w:t>
      </w:r>
      <w:r w:rsidR="00D83251" w:rsidRPr="00686E86">
        <w:rPr>
          <w:rFonts w:asciiTheme="majorHAnsi" w:hAnsiTheme="majorHAnsi"/>
          <w:b/>
          <w:sz w:val="32"/>
          <w:szCs w:val="32"/>
        </w:rPr>
        <w:t xml:space="preserve"> </w:t>
      </w:r>
      <w:r w:rsidR="00914A66" w:rsidRPr="00686E86">
        <w:rPr>
          <w:rFonts w:asciiTheme="majorHAnsi" w:hAnsiTheme="majorHAnsi"/>
          <w:sz w:val="32"/>
          <w:szCs w:val="32"/>
        </w:rPr>
        <w:t xml:space="preserve">на </w:t>
      </w:r>
      <w:r w:rsidR="00914A66" w:rsidRPr="00686E86">
        <w:rPr>
          <w:rFonts w:asciiTheme="majorHAnsi" w:hAnsiTheme="majorHAnsi"/>
          <w:b/>
          <w:sz w:val="32"/>
          <w:szCs w:val="32"/>
        </w:rPr>
        <w:t>создание сайта</w:t>
      </w:r>
    </w:p>
    <w:p w:rsidR="008F4A9E" w:rsidRDefault="008F4A9E">
      <w:pPr>
        <w:rPr>
          <w:rFonts w:asciiTheme="majorHAnsi" w:hAnsiTheme="majorHAnsi"/>
          <w:sz w:val="20"/>
          <w:szCs w:val="20"/>
        </w:rPr>
      </w:pPr>
    </w:p>
    <w:p w:rsidR="004C0FB9" w:rsidRPr="00C64402" w:rsidRDefault="00EB2F06">
      <w:pPr>
        <w:rPr>
          <w:rFonts w:asciiTheme="majorHAnsi" w:hAnsiTheme="majorHAnsi"/>
          <w:sz w:val="24"/>
          <w:szCs w:val="24"/>
        </w:rPr>
      </w:pPr>
      <w:r w:rsidRPr="00C64402">
        <w:rPr>
          <w:rFonts w:asciiTheme="majorHAnsi" w:hAnsiTheme="majorHAnsi"/>
          <w:sz w:val="24"/>
          <w:szCs w:val="24"/>
        </w:rPr>
        <w:t>Расскажите о себе</w:t>
      </w:r>
      <w:bookmarkStart w:id="0" w:name="_GoBack"/>
      <w:bookmarkEnd w:id="0"/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5379"/>
        <w:gridCol w:w="4111"/>
      </w:tblGrid>
      <w:tr w:rsidR="004C0FB9" w:rsidRPr="00C64402" w:rsidTr="00F44EDC">
        <w:tc>
          <w:tcPr>
            <w:tcW w:w="5379" w:type="dxa"/>
          </w:tcPr>
          <w:p w:rsidR="004C0FB9" w:rsidRPr="00C64402" w:rsidRDefault="00EB2F0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Как вас зовут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Вид деятельности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Адрес электронной почты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Телефон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</w:tbl>
    <w:p w:rsidR="00914A66" w:rsidRPr="007925CE" w:rsidRDefault="00914A66">
      <w:pPr>
        <w:rPr>
          <w:sz w:val="10"/>
          <w:szCs w:val="10"/>
        </w:rPr>
      </w:pPr>
    </w:p>
    <w:p w:rsidR="008F4A9E" w:rsidRPr="00C64402" w:rsidRDefault="00EB2F06">
      <w:pPr>
        <w:rPr>
          <w:rFonts w:asciiTheme="majorHAnsi" w:hAnsiTheme="majorHAnsi"/>
          <w:sz w:val="24"/>
          <w:szCs w:val="24"/>
        </w:rPr>
      </w:pPr>
      <w:r w:rsidRPr="00C64402">
        <w:rPr>
          <w:rFonts w:asciiTheme="majorHAnsi" w:hAnsiTheme="majorHAnsi"/>
          <w:sz w:val="24"/>
          <w:szCs w:val="24"/>
        </w:rPr>
        <w:t xml:space="preserve">Расскажите </w:t>
      </w:r>
      <w:r w:rsidR="008F4A9E" w:rsidRPr="00C64402">
        <w:rPr>
          <w:rFonts w:asciiTheme="majorHAnsi" w:hAnsiTheme="majorHAnsi"/>
          <w:sz w:val="24"/>
          <w:szCs w:val="24"/>
        </w:rPr>
        <w:t>о продукте или услуге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5379"/>
        <w:gridCol w:w="4111"/>
      </w:tblGrid>
      <w:tr w:rsidR="00A05F9A" w:rsidRPr="00C64402" w:rsidTr="00F44EDC">
        <w:tc>
          <w:tcPr>
            <w:tcW w:w="5379" w:type="dxa"/>
          </w:tcPr>
          <w:p w:rsidR="00A05F9A" w:rsidRPr="00C64402" w:rsidRDefault="00A05F9A" w:rsidP="00B0698E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 xml:space="preserve">Какие задачи в первую очередь должен решать </w:t>
            </w:r>
            <w:r w:rsidR="00B0698E">
              <w:rPr>
                <w:sz w:val="20"/>
                <w:szCs w:val="20"/>
              </w:rPr>
              <w:t>дизайн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A05F9A" w:rsidRPr="00C64402" w:rsidRDefault="00A05F9A">
            <w:pPr>
              <w:rPr>
                <w:sz w:val="20"/>
                <w:szCs w:val="20"/>
              </w:rPr>
            </w:pPr>
          </w:p>
        </w:tc>
      </w:tr>
      <w:tr w:rsidR="008F4A9E" w:rsidRPr="00C64402" w:rsidTr="00F44EDC">
        <w:tc>
          <w:tcPr>
            <w:tcW w:w="5379" w:type="dxa"/>
          </w:tcPr>
          <w:p w:rsidR="008F4A9E" w:rsidRPr="00C64402" w:rsidRDefault="008F4A9E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Опишите ваших настоящих и потенциальных клиентов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8F4A9E" w:rsidRPr="00C64402" w:rsidRDefault="008F4A9E">
            <w:pPr>
              <w:rPr>
                <w:sz w:val="20"/>
                <w:szCs w:val="20"/>
              </w:rPr>
            </w:pPr>
          </w:p>
        </w:tc>
      </w:tr>
      <w:tr w:rsidR="008F4A9E" w:rsidRPr="00C64402" w:rsidTr="00F44EDC">
        <w:tc>
          <w:tcPr>
            <w:tcW w:w="5379" w:type="dxa"/>
          </w:tcPr>
          <w:p w:rsidR="008F4A9E" w:rsidRPr="00C64402" w:rsidRDefault="008F4A9E" w:rsidP="003B3930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Укажите ваши преимущества. Отличия от конкурентов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8F4A9E" w:rsidRPr="00C64402" w:rsidRDefault="008F4A9E">
            <w:pPr>
              <w:rPr>
                <w:sz w:val="20"/>
                <w:szCs w:val="20"/>
              </w:rPr>
            </w:pPr>
          </w:p>
        </w:tc>
      </w:tr>
      <w:tr w:rsidR="008F4A9E" w:rsidRPr="00C64402" w:rsidTr="00F44EDC">
        <w:tc>
          <w:tcPr>
            <w:tcW w:w="5379" w:type="dxa"/>
          </w:tcPr>
          <w:p w:rsidR="008F4A9E" w:rsidRPr="00C64402" w:rsidRDefault="00A05F9A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Укажите ваших конкурентов, их сайты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8F4A9E" w:rsidRPr="00C64402" w:rsidRDefault="008F4A9E">
            <w:pPr>
              <w:rPr>
                <w:sz w:val="20"/>
                <w:szCs w:val="20"/>
              </w:rPr>
            </w:pPr>
          </w:p>
        </w:tc>
      </w:tr>
    </w:tbl>
    <w:p w:rsidR="008F4A9E" w:rsidRPr="007925CE" w:rsidRDefault="008F4A9E">
      <w:pPr>
        <w:rPr>
          <w:sz w:val="10"/>
          <w:szCs w:val="10"/>
        </w:rPr>
      </w:pPr>
    </w:p>
    <w:p w:rsidR="004C0FB9" w:rsidRPr="00C64402" w:rsidRDefault="004C0FB9">
      <w:pPr>
        <w:rPr>
          <w:rFonts w:asciiTheme="majorHAnsi" w:hAnsiTheme="majorHAnsi"/>
          <w:sz w:val="24"/>
          <w:szCs w:val="24"/>
        </w:rPr>
      </w:pPr>
      <w:r w:rsidRPr="00C64402">
        <w:rPr>
          <w:rFonts w:asciiTheme="majorHAnsi" w:hAnsiTheme="majorHAnsi"/>
          <w:sz w:val="24"/>
          <w:szCs w:val="24"/>
        </w:rPr>
        <w:t>Стиль и дизайн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5379"/>
        <w:gridCol w:w="4111"/>
      </w:tblGrid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Цель создания сайта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Есть ли у вашей компании сайт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Есть ли у вашей компании фирменный стиль, логотип</w:t>
            </w:r>
            <w:r w:rsidR="003B3930" w:rsidRPr="00C64402">
              <w:rPr>
                <w:sz w:val="20"/>
                <w:szCs w:val="20"/>
              </w:rPr>
              <w:t>?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Необходимо ли придерживаться фирменного стиля?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0E5F74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Адреса сайтов, которые нравятся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0E5F74" w:rsidP="00E82A7F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 xml:space="preserve">Адреса сайтов, которые </w:t>
            </w:r>
            <w:r w:rsidR="00E82A7F" w:rsidRPr="00C64402">
              <w:rPr>
                <w:sz w:val="20"/>
                <w:szCs w:val="20"/>
              </w:rPr>
              <w:t>НЕ</w:t>
            </w:r>
            <w:r w:rsidRPr="00C64402">
              <w:rPr>
                <w:sz w:val="20"/>
                <w:szCs w:val="20"/>
              </w:rPr>
              <w:t xml:space="preserve"> нравятся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Предпочтительная цветовая гамма</w:t>
            </w:r>
          </w:p>
        </w:tc>
        <w:tc>
          <w:tcPr>
            <w:tcW w:w="4111" w:type="dxa"/>
          </w:tcPr>
          <w:p w:rsidR="004C0FB9" w:rsidRPr="00C64402" w:rsidRDefault="00EB2F0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светлая</w:t>
            </w:r>
          </w:p>
          <w:p w:rsidR="00EB2F06" w:rsidRPr="00C64402" w:rsidRDefault="00EB2F0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темная</w:t>
            </w:r>
          </w:p>
          <w:p w:rsidR="00EB2F06" w:rsidRPr="00C64402" w:rsidRDefault="00EB2F0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яркая</w:t>
            </w:r>
          </w:p>
        </w:tc>
      </w:tr>
      <w:tr w:rsidR="004C0FB9" w:rsidRPr="00C64402" w:rsidTr="00F44EDC">
        <w:tc>
          <w:tcPr>
            <w:tcW w:w="5379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Желаемый стиль сайта</w:t>
            </w:r>
          </w:p>
        </w:tc>
        <w:tc>
          <w:tcPr>
            <w:tcW w:w="4111" w:type="dxa"/>
          </w:tcPr>
          <w:p w:rsidR="001510C6" w:rsidRPr="00C64402" w:rsidRDefault="001510C6" w:rsidP="001510C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фирменный</w:t>
            </w:r>
          </w:p>
          <w:p w:rsidR="001510C6" w:rsidRPr="00C64402" w:rsidRDefault="001510C6" w:rsidP="001510C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классический</w:t>
            </w:r>
          </w:p>
          <w:p w:rsidR="001510C6" w:rsidRPr="00C64402" w:rsidRDefault="001510C6" w:rsidP="001510C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молодежный</w:t>
            </w:r>
          </w:p>
          <w:p w:rsidR="001510C6" w:rsidRPr="00C64402" w:rsidRDefault="001510C6" w:rsidP="001510C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стильный</w:t>
            </w:r>
          </w:p>
          <w:p w:rsidR="001510C6" w:rsidRPr="00C64402" w:rsidRDefault="001510C6" w:rsidP="001510C6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минималистичный</w:t>
            </w:r>
          </w:p>
        </w:tc>
      </w:tr>
      <w:tr w:rsidR="004C0FB9" w:rsidRPr="00C64402" w:rsidTr="00F44EDC">
        <w:tc>
          <w:tcPr>
            <w:tcW w:w="5379" w:type="dxa"/>
          </w:tcPr>
          <w:p w:rsidR="004C0FB9" w:rsidRPr="00FF7007" w:rsidRDefault="00FF7007">
            <w:pPr>
              <w:rPr>
                <w:sz w:val="20"/>
                <w:szCs w:val="20"/>
              </w:rPr>
            </w:pPr>
            <w:r w:rsidRPr="00FF7007">
              <w:rPr>
                <w:sz w:val="20"/>
                <w:szCs w:val="20"/>
              </w:rPr>
              <w:t xml:space="preserve">Ширина </w:t>
            </w:r>
            <w:r>
              <w:rPr>
                <w:sz w:val="20"/>
                <w:szCs w:val="20"/>
              </w:rPr>
              <w:t>страниц</w:t>
            </w:r>
            <w:r w:rsidRPr="00FF7007">
              <w:rPr>
                <w:sz w:val="20"/>
                <w:szCs w:val="20"/>
              </w:rPr>
              <w:t>: резиновый или фиксированный размер</w:t>
            </w:r>
          </w:p>
        </w:tc>
        <w:tc>
          <w:tcPr>
            <w:tcW w:w="4111" w:type="dxa"/>
          </w:tcPr>
          <w:p w:rsidR="004C0FB9" w:rsidRPr="00C64402" w:rsidRDefault="004C0FB9">
            <w:pPr>
              <w:rPr>
                <w:sz w:val="20"/>
                <w:szCs w:val="20"/>
              </w:rPr>
            </w:pPr>
          </w:p>
        </w:tc>
      </w:tr>
      <w:tr w:rsidR="00FF7007" w:rsidRPr="00C64402" w:rsidTr="00F44EDC">
        <w:tc>
          <w:tcPr>
            <w:tcW w:w="5379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Количество страниц, по дизайну отличных от главной</w:t>
            </w:r>
          </w:p>
        </w:tc>
        <w:tc>
          <w:tcPr>
            <w:tcW w:w="4111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</w:p>
        </w:tc>
      </w:tr>
      <w:tr w:rsidR="00FF7007" w:rsidRPr="00C64402" w:rsidTr="00F44EDC">
        <w:tc>
          <w:tcPr>
            <w:tcW w:w="5379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Приблизительное количество страниц сайта</w:t>
            </w:r>
          </w:p>
        </w:tc>
        <w:tc>
          <w:tcPr>
            <w:tcW w:w="4111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</w:p>
        </w:tc>
      </w:tr>
      <w:tr w:rsidR="00FF7007" w:rsidRPr="00C64402" w:rsidTr="00F44EDC">
        <w:tc>
          <w:tcPr>
            <w:tcW w:w="5379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</w:rPr>
              <w:t>Материалы, которые вы можете предоставить (логотип, фотографии, текст, видео, другие материалы)</w:t>
            </w:r>
          </w:p>
        </w:tc>
        <w:tc>
          <w:tcPr>
            <w:tcW w:w="4111" w:type="dxa"/>
          </w:tcPr>
          <w:p w:rsidR="00FF7007" w:rsidRPr="00C64402" w:rsidRDefault="00FF7007" w:rsidP="00FF7007">
            <w:pPr>
              <w:rPr>
                <w:sz w:val="20"/>
                <w:szCs w:val="20"/>
              </w:rPr>
            </w:pPr>
          </w:p>
        </w:tc>
      </w:tr>
    </w:tbl>
    <w:p w:rsidR="004C0FB9" w:rsidRPr="007925CE" w:rsidRDefault="004C0FB9">
      <w:pPr>
        <w:rPr>
          <w:sz w:val="10"/>
          <w:szCs w:val="10"/>
        </w:rPr>
      </w:pPr>
    </w:p>
    <w:p w:rsidR="00735701" w:rsidRPr="00D86876" w:rsidRDefault="00735701" w:rsidP="00735701">
      <w:pPr>
        <w:rPr>
          <w:rFonts w:asciiTheme="majorHAnsi" w:hAnsiTheme="majorHAnsi"/>
          <w:sz w:val="24"/>
          <w:szCs w:val="24"/>
        </w:rPr>
      </w:pPr>
      <w:r w:rsidRPr="00D86876">
        <w:rPr>
          <w:rFonts w:asciiTheme="majorHAnsi" w:hAnsiTheme="majorHAnsi"/>
          <w:sz w:val="24"/>
          <w:szCs w:val="24"/>
        </w:rPr>
        <w:t>Отображение страницы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1905"/>
        <w:gridCol w:w="1905"/>
        <w:gridCol w:w="1906"/>
        <w:gridCol w:w="1906"/>
        <w:gridCol w:w="1868"/>
      </w:tblGrid>
      <w:tr w:rsidR="00735701" w:rsidTr="009C6E59">
        <w:trPr>
          <w:trHeight w:val="1296"/>
        </w:trPr>
        <w:tc>
          <w:tcPr>
            <w:tcW w:w="9490" w:type="dxa"/>
            <w:gridSpan w:val="5"/>
          </w:tcPr>
          <w:p w:rsidR="00735701" w:rsidRDefault="00735701" w:rsidP="009C6E59">
            <w:pPr>
              <w:jc w:val="center"/>
              <w:rPr>
                <w:sz w:val="24"/>
                <w:szCs w:val="24"/>
              </w:rPr>
            </w:pPr>
            <w:r w:rsidRPr="00CB55AB">
              <w:rPr>
                <w:color w:val="323232"/>
              </w:rPr>
              <w:object w:dxaOrig="8165" w:dyaOrig="12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7pt;height:63.65pt" o:ole="" filled="t">
                  <v:fill color2="black"/>
                  <v:imagedata r:id="rId7" o:title=""/>
                </v:shape>
                <o:OLEObject Type="Embed" ProgID="CorelDraw.Graphic.12" ShapeID="_x0000_i1025" DrawAspect="Content" ObjectID="_1441972771" r:id="rId8"/>
              </w:object>
            </w:r>
          </w:p>
        </w:tc>
      </w:tr>
      <w:tr w:rsidR="00735701" w:rsidTr="009C6E59">
        <w:trPr>
          <w:trHeight w:val="243"/>
        </w:trPr>
        <w:tc>
          <w:tcPr>
            <w:tcW w:w="1905" w:type="dxa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2</w:t>
            </w:r>
          </w:p>
        </w:tc>
        <w:tc>
          <w:tcPr>
            <w:tcW w:w="1906" w:type="dxa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3</w:t>
            </w:r>
          </w:p>
        </w:tc>
        <w:tc>
          <w:tcPr>
            <w:tcW w:w="1906" w:type="dxa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4</w:t>
            </w:r>
          </w:p>
        </w:tc>
        <w:tc>
          <w:tcPr>
            <w:tcW w:w="1868" w:type="dxa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5</w:t>
            </w:r>
          </w:p>
        </w:tc>
      </w:tr>
      <w:tr w:rsidR="00735701" w:rsidTr="009C6E59">
        <w:trPr>
          <w:trHeight w:val="243"/>
        </w:trPr>
        <w:tc>
          <w:tcPr>
            <w:tcW w:w="9490" w:type="dxa"/>
            <w:gridSpan w:val="5"/>
          </w:tcPr>
          <w:p w:rsidR="00735701" w:rsidRPr="00D86876" w:rsidRDefault="00735701" w:rsidP="009C6E59">
            <w:pPr>
              <w:jc w:val="center"/>
              <w:rPr>
                <w:sz w:val="20"/>
                <w:szCs w:val="20"/>
              </w:rPr>
            </w:pPr>
            <w:r w:rsidRPr="00D86876">
              <w:rPr>
                <w:sz w:val="20"/>
                <w:szCs w:val="20"/>
              </w:rPr>
              <w:t>Приоритетным вариантом для нас является - ____</w:t>
            </w:r>
          </w:p>
        </w:tc>
      </w:tr>
    </w:tbl>
    <w:p w:rsidR="00735701" w:rsidRDefault="00735701">
      <w:pPr>
        <w:rPr>
          <w:rFonts w:asciiTheme="majorHAnsi" w:hAnsiTheme="majorHAnsi"/>
          <w:sz w:val="24"/>
          <w:szCs w:val="24"/>
        </w:rPr>
      </w:pPr>
    </w:p>
    <w:p w:rsidR="00291AFC" w:rsidRDefault="00291AFC">
      <w:pPr>
        <w:rPr>
          <w:rFonts w:asciiTheme="majorHAnsi" w:hAnsiTheme="majorHAnsi"/>
          <w:sz w:val="24"/>
          <w:szCs w:val="24"/>
        </w:rPr>
      </w:pPr>
    </w:p>
    <w:p w:rsidR="00291AFC" w:rsidRDefault="00291AFC">
      <w:pPr>
        <w:rPr>
          <w:rFonts w:asciiTheme="majorHAnsi" w:hAnsiTheme="majorHAnsi"/>
          <w:sz w:val="24"/>
          <w:szCs w:val="24"/>
        </w:rPr>
      </w:pPr>
    </w:p>
    <w:p w:rsidR="00735701" w:rsidRPr="00735701" w:rsidRDefault="008438D9">
      <w:pPr>
        <w:rPr>
          <w:sz w:val="10"/>
          <w:szCs w:val="10"/>
        </w:rPr>
      </w:pPr>
      <w:r w:rsidRPr="00C64402">
        <w:rPr>
          <w:rFonts w:asciiTheme="majorHAnsi" w:hAnsiTheme="majorHAnsi"/>
          <w:sz w:val="24"/>
          <w:szCs w:val="24"/>
        </w:rPr>
        <w:lastRenderedPageBreak/>
        <w:t>Функциональные элементы сайта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2827"/>
        <w:gridCol w:w="379"/>
        <w:gridCol w:w="2740"/>
        <w:gridCol w:w="468"/>
        <w:gridCol w:w="2650"/>
        <w:gridCol w:w="426"/>
      </w:tblGrid>
      <w:tr w:rsidR="00735701" w:rsidTr="00735701">
        <w:tc>
          <w:tcPr>
            <w:tcW w:w="2827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  <w:r w:rsidRPr="00C64402">
              <w:rPr>
                <w:rFonts w:asciiTheme="majorHAnsi" w:hAnsiTheme="majorHAnsi"/>
                <w:sz w:val="20"/>
                <w:szCs w:val="20"/>
              </w:rPr>
              <w:t>Для презентации услуг</w:t>
            </w:r>
          </w:p>
        </w:tc>
        <w:tc>
          <w:tcPr>
            <w:tcW w:w="379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  <w:r w:rsidRPr="00C64402">
              <w:rPr>
                <w:rFonts w:asciiTheme="majorHAnsi" w:hAnsiTheme="majorHAnsi"/>
                <w:sz w:val="20"/>
                <w:szCs w:val="20"/>
              </w:rPr>
              <w:t>Для увеличения продаж</w:t>
            </w:r>
          </w:p>
        </w:tc>
        <w:tc>
          <w:tcPr>
            <w:tcW w:w="468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  <w:r w:rsidRPr="00C64402">
              <w:rPr>
                <w:rFonts w:asciiTheme="majorHAnsi" w:hAnsiTheme="majorHAnsi"/>
                <w:sz w:val="20"/>
                <w:szCs w:val="20"/>
              </w:rPr>
              <w:t>Для удобства пользования</w:t>
            </w:r>
          </w:p>
        </w:tc>
        <w:tc>
          <w:tcPr>
            <w:tcW w:w="426" w:type="dxa"/>
          </w:tcPr>
          <w:p w:rsidR="00735701" w:rsidRDefault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64402">
              <w:rPr>
                <w:sz w:val="20"/>
                <w:szCs w:val="20"/>
              </w:rPr>
              <w:t>аталог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C64402">
              <w:rPr>
                <w:sz w:val="20"/>
                <w:szCs w:val="20"/>
              </w:rPr>
              <w:t>нтернет-магазин</w:t>
            </w: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 w:rsidRPr="00C64402">
              <w:rPr>
                <w:sz w:val="20"/>
                <w:szCs w:val="20"/>
                <w:lang w:val="en-US"/>
              </w:rPr>
              <w:t>Google-</w:t>
            </w:r>
            <w:r w:rsidRPr="00C64402">
              <w:rPr>
                <w:sz w:val="20"/>
                <w:szCs w:val="20"/>
              </w:rPr>
              <w:t>переводчик</w:t>
            </w: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64402">
              <w:rPr>
                <w:sz w:val="20"/>
                <w:szCs w:val="20"/>
              </w:rPr>
              <w:t>лайд-шоу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C64402">
              <w:rPr>
                <w:sz w:val="20"/>
                <w:szCs w:val="20"/>
              </w:rPr>
              <w:t>исконтная система</w:t>
            </w: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</w:t>
            </w:r>
            <w:r w:rsidRPr="00C64402">
              <w:rPr>
                <w:sz w:val="20"/>
                <w:szCs w:val="20"/>
              </w:rPr>
              <w:t>зыковые версии</w:t>
            </w: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C64402">
              <w:rPr>
                <w:sz w:val="20"/>
                <w:szCs w:val="20"/>
              </w:rPr>
              <w:t>ото-галерея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C64402">
              <w:rPr>
                <w:sz w:val="20"/>
                <w:szCs w:val="20"/>
              </w:rPr>
              <w:t>н-лайн платежи</w:t>
            </w: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C64402">
              <w:rPr>
                <w:sz w:val="20"/>
                <w:szCs w:val="20"/>
              </w:rPr>
              <w:t>оиск по сайту</w:t>
            </w: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64402">
              <w:rPr>
                <w:sz w:val="20"/>
                <w:szCs w:val="20"/>
              </w:rPr>
              <w:t>идео-галерея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C64402">
              <w:rPr>
                <w:sz w:val="20"/>
                <w:szCs w:val="20"/>
              </w:rPr>
              <w:t>ильтры выбора</w:t>
            </w: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64402">
              <w:rPr>
                <w:sz w:val="20"/>
                <w:szCs w:val="20"/>
              </w:rPr>
              <w:t>арта проезда</w:t>
            </w: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rFonts w:asciiTheme="majorHAnsi" w:hAnsiTheme="majorHAnsi"/>
                <w:sz w:val="20"/>
                <w:szCs w:val="20"/>
              </w:rPr>
            </w:pPr>
            <w:r w:rsidRPr="00C64402">
              <w:rPr>
                <w:rFonts w:asciiTheme="majorHAnsi" w:hAnsiTheme="majorHAnsi"/>
                <w:sz w:val="20"/>
                <w:szCs w:val="20"/>
              </w:rPr>
              <w:t>Для общения с клиентами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D86876" w:rsidRDefault="00735701" w:rsidP="00735701">
            <w:pPr>
              <w:rPr>
                <w:rFonts w:asciiTheme="majorHAnsi" w:hAnsiTheme="majorHAnsi"/>
                <w:sz w:val="20"/>
                <w:szCs w:val="20"/>
              </w:rPr>
            </w:pPr>
            <w:r w:rsidRPr="00D86876">
              <w:rPr>
                <w:rFonts w:asciiTheme="majorHAnsi" w:hAnsiTheme="majorHAnsi"/>
                <w:sz w:val="20"/>
                <w:szCs w:val="20"/>
              </w:rPr>
              <w:t>Для привлечения клиентов</w:t>
            </w:r>
          </w:p>
        </w:tc>
        <w:tc>
          <w:tcPr>
            <w:tcW w:w="468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0" w:type="dxa"/>
          </w:tcPr>
          <w:p w:rsidR="00735701" w:rsidRPr="00D86876" w:rsidRDefault="00735701" w:rsidP="00735701">
            <w:pPr>
              <w:rPr>
                <w:rFonts w:asciiTheme="majorHAnsi" w:hAnsiTheme="majorHAnsi"/>
                <w:sz w:val="20"/>
                <w:szCs w:val="20"/>
              </w:rPr>
            </w:pPr>
            <w:r w:rsidRPr="00D86876">
              <w:rPr>
                <w:rFonts w:asciiTheme="majorHAnsi" w:hAnsiTheme="majorHAnsi"/>
                <w:sz w:val="20"/>
                <w:szCs w:val="20"/>
              </w:rPr>
              <w:t>Для информирования</w:t>
            </w:r>
          </w:p>
        </w:tc>
        <w:tc>
          <w:tcPr>
            <w:tcW w:w="426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C64402">
              <w:rPr>
                <w:sz w:val="20"/>
                <w:szCs w:val="20"/>
              </w:rPr>
              <w:t>орма обратной связи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C64402">
              <w:rPr>
                <w:sz w:val="20"/>
                <w:szCs w:val="20"/>
              </w:rPr>
              <w:t>птимизация сайта</w:t>
            </w:r>
          </w:p>
        </w:tc>
        <w:tc>
          <w:tcPr>
            <w:tcW w:w="468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C64402">
              <w:rPr>
                <w:sz w:val="20"/>
                <w:szCs w:val="20"/>
              </w:rPr>
              <w:t>овости</w:t>
            </w:r>
          </w:p>
        </w:tc>
        <w:tc>
          <w:tcPr>
            <w:tcW w:w="426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C64402">
              <w:rPr>
                <w:sz w:val="20"/>
                <w:szCs w:val="20"/>
              </w:rPr>
              <w:t>аказать звонок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64402">
              <w:rPr>
                <w:sz w:val="20"/>
                <w:szCs w:val="20"/>
              </w:rPr>
              <w:t>оциальные сети</w:t>
            </w:r>
          </w:p>
        </w:tc>
        <w:tc>
          <w:tcPr>
            <w:tcW w:w="468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</w:t>
            </w:r>
            <w:r w:rsidRPr="00C64402">
              <w:rPr>
                <w:sz w:val="20"/>
                <w:szCs w:val="20"/>
              </w:rPr>
              <w:t>лог</w:t>
            </w:r>
          </w:p>
        </w:tc>
        <w:tc>
          <w:tcPr>
            <w:tcW w:w="426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C64402">
              <w:rPr>
                <w:sz w:val="20"/>
                <w:szCs w:val="20"/>
              </w:rPr>
              <w:t>н-лайн консультант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64402">
              <w:rPr>
                <w:sz w:val="20"/>
                <w:szCs w:val="20"/>
              </w:rPr>
              <w:t>татистика посещений</w:t>
            </w:r>
          </w:p>
        </w:tc>
        <w:tc>
          <w:tcPr>
            <w:tcW w:w="468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</w:t>
            </w:r>
            <w:r w:rsidRPr="00C64402">
              <w:rPr>
                <w:sz w:val="20"/>
                <w:szCs w:val="20"/>
              </w:rPr>
              <w:t>орум</w:t>
            </w:r>
          </w:p>
        </w:tc>
        <w:tc>
          <w:tcPr>
            <w:tcW w:w="426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</w:tr>
      <w:tr w:rsidR="00735701" w:rsidTr="00735701">
        <w:tc>
          <w:tcPr>
            <w:tcW w:w="2827" w:type="dxa"/>
          </w:tcPr>
          <w:p w:rsidR="00735701" w:rsidRPr="00C64402" w:rsidRDefault="00735701" w:rsidP="0073570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C64402">
              <w:rPr>
                <w:sz w:val="20"/>
                <w:szCs w:val="20"/>
              </w:rPr>
              <w:t xml:space="preserve">ызов </w:t>
            </w:r>
            <w:r w:rsidRPr="00C64402">
              <w:rPr>
                <w:sz w:val="20"/>
                <w:szCs w:val="20"/>
                <w:lang w:val="en-US"/>
              </w:rPr>
              <w:t>Skype</w:t>
            </w:r>
          </w:p>
        </w:tc>
        <w:tc>
          <w:tcPr>
            <w:tcW w:w="379" w:type="dxa"/>
          </w:tcPr>
          <w:p w:rsidR="00735701" w:rsidRDefault="00735701" w:rsidP="0073570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4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64402">
              <w:rPr>
                <w:sz w:val="20"/>
                <w:szCs w:val="20"/>
              </w:rPr>
              <w:t>арта сайта</w:t>
            </w:r>
          </w:p>
        </w:tc>
        <w:tc>
          <w:tcPr>
            <w:tcW w:w="468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  <w:tc>
          <w:tcPr>
            <w:tcW w:w="2650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C64402">
              <w:rPr>
                <w:sz w:val="20"/>
                <w:szCs w:val="20"/>
              </w:rPr>
              <w:t>татьи</w:t>
            </w:r>
          </w:p>
        </w:tc>
        <w:tc>
          <w:tcPr>
            <w:tcW w:w="426" w:type="dxa"/>
          </w:tcPr>
          <w:p w:rsidR="00735701" w:rsidRPr="00C64402" w:rsidRDefault="00735701" w:rsidP="00735701">
            <w:pPr>
              <w:rPr>
                <w:sz w:val="20"/>
                <w:szCs w:val="20"/>
              </w:rPr>
            </w:pPr>
          </w:p>
        </w:tc>
      </w:tr>
    </w:tbl>
    <w:p w:rsidR="00735701" w:rsidRPr="00735701" w:rsidRDefault="00735701">
      <w:pPr>
        <w:rPr>
          <w:rFonts w:asciiTheme="majorHAnsi" w:hAnsiTheme="majorHAnsi"/>
          <w:sz w:val="10"/>
          <w:szCs w:val="10"/>
        </w:rPr>
      </w:pPr>
    </w:p>
    <w:p w:rsidR="00FF7007" w:rsidRPr="00FF7007" w:rsidRDefault="006738DD">
      <w:pPr>
        <w:rPr>
          <w:rFonts w:asciiTheme="majorHAnsi" w:hAnsiTheme="majorHAnsi"/>
          <w:sz w:val="24"/>
          <w:szCs w:val="24"/>
        </w:rPr>
      </w:pPr>
      <w:r w:rsidRPr="00C64402">
        <w:rPr>
          <w:rFonts w:asciiTheme="majorHAnsi" w:hAnsiTheme="majorHAnsi"/>
          <w:sz w:val="24"/>
          <w:szCs w:val="24"/>
        </w:rPr>
        <w:t>Основные разделы сайта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3542"/>
        <w:gridCol w:w="2692"/>
        <w:gridCol w:w="2694"/>
      </w:tblGrid>
      <w:tr w:rsidR="00FF7007" w:rsidTr="00FF7007">
        <w:tc>
          <w:tcPr>
            <w:tcW w:w="562" w:type="dxa"/>
          </w:tcPr>
          <w:p w:rsidR="00FF7007" w:rsidRPr="00FF7007" w:rsidRDefault="00FF7007" w:rsidP="00FF700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F7007">
              <w:rPr>
                <w:rFonts w:asciiTheme="majorHAnsi" w:hAnsiTheme="majorHAnsi"/>
                <w:sz w:val="20"/>
                <w:szCs w:val="20"/>
              </w:rPr>
              <w:t>№</w:t>
            </w:r>
          </w:p>
        </w:tc>
        <w:tc>
          <w:tcPr>
            <w:tcW w:w="3542" w:type="dxa"/>
          </w:tcPr>
          <w:p w:rsidR="00FF7007" w:rsidRPr="00FF7007" w:rsidRDefault="00FF7007" w:rsidP="00FF700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F7007">
              <w:rPr>
                <w:rFonts w:asciiTheme="majorHAnsi" w:hAnsiTheme="majorHAnsi"/>
                <w:sz w:val="20"/>
                <w:szCs w:val="20"/>
              </w:rPr>
              <w:t>Разделы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/ страницы сайта</w:t>
            </w:r>
          </w:p>
        </w:tc>
        <w:tc>
          <w:tcPr>
            <w:tcW w:w="5386" w:type="dxa"/>
            <w:gridSpan w:val="2"/>
          </w:tcPr>
          <w:p w:rsidR="00FF7007" w:rsidRPr="00FF7007" w:rsidRDefault="00FF7007" w:rsidP="00FF7007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F7007">
              <w:rPr>
                <w:rFonts w:asciiTheme="majorHAnsi" w:hAnsiTheme="majorHAnsi"/>
                <w:sz w:val="20"/>
                <w:szCs w:val="20"/>
              </w:rPr>
              <w:t>Подразделы</w:t>
            </w:r>
          </w:p>
        </w:tc>
      </w:tr>
      <w:tr w:rsidR="00FF7007" w:rsidTr="00FF7007">
        <w:tc>
          <w:tcPr>
            <w:tcW w:w="56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  <w:tr w:rsidR="00FF7007" w:rsidTr="00FF7007">
        <w:tc>
          <w:tcPr>
            <w:tcW w:w="56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  <w:tr w:rsidR="00FF7007" w:rsidTr="00FF7007">
        <w:tc>
          <w:tcPr>
            <w:tcW w:w="56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  <w:tr w:rsidR="00FF7007" w:rsidTr="00FF7007">
        <w:tc>
          <w:tcPr>
            <w:tcW w:w="56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  <w:tr w:rsidR="00FF7007" w:rsidTr="00FF7007">
        <w:tc>
          <w:tcPr>
            <w:tcW w:w="56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 w:val="restart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  <w:tr w:rsidR="00FF7007" w:rsidTr="00FF7007">
        <w:tc>
          <w:tcPr>
            <w:tcW w:w="56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3542" w:type="dxa"/>
            <w:vMerge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2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FF7007" w:rsidRDefault="00FF7007">
            <w:pPr>
              <w:rPr>
                <w:sz w:val="20"/>
                <w:szCs w:val="20"/>
              </w:rPr>
            </w:pPr>
          </w:p>
        </w:tc>
      </w:tr>
    </w:tbl>
    <w:p w:rsidR="00291AFC" w:rsidRDefault="00291AFC">
      <w:pPr>
        <w:rPr>
          <w:sz w:val="2"/>
          <w:szCs w:val="2"/>
        </w:rPr>
      </w:pPr>
    </w:p>
    <w:p w:rsidR="00FF7007" w:rsidRDefault="007C0251">
      <w:pPr>
        <w:rPr>
          <w:sz w:val="20"/>
          <w:szCs w:val="20"/>
        </w:rPr>
      </w:pPr>
      <w:r>
        <w:rPr>
          <w:sz w:val="20"/>
          <w:szCs w:val="20"/>
        </w:rPr>
        <w:t>Напишите</w:t>
      </w:r>
      <w:r w:rsidR="00FF7007" w:rsidRPr="00FF7007">
        <w:rPr>
          <w:sz w:val="20"/>
          <w:szCs w:val="20"/>
        </w:rPr>
        <w:t xml:space="preserve">, если разделов </w:t>
      </w:r>
      <w:r w:rsidR="00FF7007">
        <w:rPr>
          <w:sz w:val="20"/>
          <w:szCs w:val="20"/>
        </w:rPr>
        <w:t xml:space="preserve">больше: </w:t>
      </w:r>
      <w:r>
        <w:rPr>
          <w:sz w:val="20"/>
          <w:szCs w:val="20"/>
        </w:rPr>
        <w:t>……………………………………………………………………………………………………………………..……</w:t>
      </w:r>
    </w:p>
    <w:p w:rsidR="00291AFC" w:rsidRPr="00291AFC" w:rsidRDefault="00291AF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914A66" w:rsidRPr="00C64402" w:rsidRDefault="00914A66">
      <w:pPr>
        <w:rPr>
          <w:rFonts w:asciiTheme="majorHAnsi" w:hAnsiTheme="majorHAnsi"/>
          <w:sz w:val="24"/>
          <w:szCs w:val="24"/>
        </w:rPr>
      </w:pPr>
      <w:r w:rsidRPr="00C64402">
        <w:rPr>
          <w:rFonts w:asciiTheme="majorHAnsi" w:hAnsiTheme="majorHAnsi"/>
          <w:sz w:val="24"/>
          <w:szCs w:val="24"/>
        </w:rPr>
        <w:t>Особые пожелания, дополнения</w:t>
      </w:r>
    </w:p>
    <w:tbl>
      <w:tblPr>
        <w:tblStyle w:val="af3"/>
        <w:tblW w:w="0" w:type="auto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  <w:insideH w:val="dotted" w:sz="6" w:space="0" w:color="auto"/>
          <w:insideV w:val="dotted" w:sz="6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914A66" w:rsidRPr="00C64402" w:rsidTr="007C0251">
        <w:tc>
          <w:tcPr>
            <w:tcW w:w="9495" w:type="dxa"/>
          </w:tcPr>
          <w:p w:rsidR="00914A66" w:rsidRPr="00C64402" w:rsidRDefault="00914A66">
            <w:pPr>
              <w:rPr>
                <w:sz w:val="20"/>
                <w:szCs w:val="20"/>
              </w:rPr>
            </w:pPr>
          </w:p>
          <w:p w:rsidR="00914A66" w:rsidRPr="00C64402" w:rsidRDefault="00914A66">
            <w:pPr>
              <w:rPr>
                <w:sz w:val="20"/>
                <w:szCs w:val="20"/>
              </w:rPr>
            </w:pPr>
          </w:p>
          <w:p w:rsidR="00E82A7F" w:rsidRDefault="00E82A7F">
            <w:pPr>
              <w:rPr>
                <w:sz w:val="20"/>
                <w:szCs w:val="20"/>
              </w:rPr>
            </w:pPr>
          </w:p>
          <w:p w:rsidR="00291AFC" w:rsidRPr="00C64402" w:rsidRDefault="00291AFC">
            <w:pPr>
              <w:rPr>
                <w:sz w:val="20"/>
                <w:szCs w:val="20"/>
              </w:rPr>
            </w:pPr>
          </w:p>
        </w:tc>
      </w:tr>
    </w:tbl>
    <w:p w:rsidR="00914A66" w:rsidRPr="00735701" w:rsidRDefault="00914A66">
      <w:pPr>
        <w:rPr>
          <w:sz w:val="10"/>
          <w:szCs w:val="10"/>
        </w:rPr>
      </w:pPr>
    </w:p>
    <w:p w:rsidR="004D3A6D" w:rsidRDefault="004D3A6D" w:rsidP="00735701">
      <w:pPr>
        <w:spacing w:after="0"/>
        <w:ind w:right="140"/>
        <w:jc w:val="center"/>
      </w:pPr>
    </w:p>
    <w:p w:rsidR="00B0698E" w:rsidRDefault="00B0698E" w:rsidP="00B0698E">
      <w:pPr>
        <w:spacing w:after="0"/>
        <w:ind w:right="140"/>
        <w:rPr>
          <w:rStyle w:val="af1"/>
          <w:rFonts w:asciiTheme="majorHAnsi" w:hAnsiTheme="majorHAnsi"/>
          <w:color w:val="auto"/>
          <w:sz w:val="28"/>
          <w:szCs w:val="28"/>
          <w:u w:val="none"/>
        </w:rPr>
      </w:pPr>
    </w:p>
    <w:p w:rsidR="004D3A6D" w:rsidRPr="004D3A6D" w:rsidRDefault="004D3A6D" w:rsidP="00B0698E">
      <w:pPr>
        <w:spacing w:after="0"/>
        <w:ind w:right="140"/>
        <w:jc w:val="center"/>
        <w:rPr>
          <w:rFonts w:asciiTheme="majorHAnsi" w:hAnsiTheme="majorHAnsi"/>
          <w:sz w:val="28"/>
          <w:szCs w:val="28"/>
        </w:rPr>
      </w:pPr>
      <w:r w:rsidRPr="004D3A6D">
        <w:rPr>
          <w:rStyle w:val="af1"/>
          <w:rFonts w:asciiTheme="majorHAnsi" w:hAnsiTheme="majorHAnsi"/>
          <w:color w:val="auto"/>
          <w:sz w:val="28"/>
          <w:szCs w:val="28"/>
          <w:u w:val="none"/>
        </w:rPr>
        <w:t>СПАСИБО!</w:t>
      </w:r>
    </w:p>
    <w:sectPr w:rsidR="004D3A6D" w:rsidRPr="004D3A6D" w:rsidSect="003869D7">
      <w:pgSz w:w="11906" w:h="16838"/>
      <w:pgMar w:top="964" w:right="1134" w:bottom="964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35" w:rsidRDefault="00136535" w:rsidP="00186C1B">
      <w:pPr>
        <w:spacing w:after="0" w:line="240" w:lineRule="auto"/>
      </w:pPr>
      <w:r>
        <w:separator/>
      </w:r>
    </w:p>
  </w:endnote>
  <w:endnote w:type="continuationSeparator" w:id="0">
    <w:p w:rsidR="00136535" w:rsidRDefault="00136535" w:rsidP="00186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35" w:rsidRDefault="00136535" w:rsidP="00186C1B">
      <w:pPr>
        <w:spacing w:after="0" w:line="240" w:lineRule="auto"/>
      </w:pPr>
      <w:r>
        <w:separator/>
      </w:r>
    </w:p>
  </w:footnote>
  <w:footnote w:type="continuationSeparator" w:id="0">
    <w:p w:rsidR="00136535" w:rsidRDefault="00136535" w:rsidP="00186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B9"/>
    <w:rsid w:val="000E5F74"/>
    <w:rsid w:val="00136535"/>
    <w:rsid w:val="001510C6"/>
    <w:rsid w:val="00152416"/>
    <w:rsid w:val="0017267F"/>
    <w:rsid w:val="00186C1B"/>
    <w:rsid w:val="001F09E2"/>
    <w:rsid w:val="0027497C"/>
    <w:rsid w:val="00283C54"/>
    <w:rsid w:val="00291AFC"/>
    <w:rsid w:val="00297B43"/>
    <w:rsid w:val="00364C53"/>
    <w:rsid w:val="0036709C"/>
    <w:rsid w:val="003869D7"/>
    <w:rsid w:val="003B3930"/>
    <w:rsid w:val="0048771E"/>
    <w:rsid w:val="004C0FB9"/>
    <w:rsid w:val="004D3A6D"/>
    <w:rsid w:val="00543214"/>
    <w:rsid w:val="005532E8"/>
    <w:rsid w:val="006738DD"/>
    <w:rsid w:val="00686E86"/>
    <w:rsid w:val="006A0678"/>
    <w:rsid w:val="00706FAA"/>
    <w:rsid w:val="00710A4E"/>
    <w:rsid w:val="00730FFA"/>
    <w:rsid w:val="00735701"/>
    <w:rsid w:val="007925CE"/>
    <w:rsid w:val="007C0251"/>
    <w:rsid w:val="007F7020"/>
    <w:rsid w:val="00811A2E"/>
    <w:rsid w:val="008438D9"/>
    <w:rsid w:val="008619CB"/>
    <w:rsid w:val="008C5F4C"/>
    <w:rsid w:val="008F4A9E"/>
    <w:rsid w:val="00914A66"/>
    <w:rsid w:val="00921990"/>
    <w:rsid w:val="00936AF1"/>
    <w:rsid w:val="009A7188"/>
    <w:rsid w:val="00A05F9A"/>
    <w:rsid w:val="00AE0F95"/>
    <w:rsid w:val="00B0698E"/>
    <w:rsid w:val="00BE45BA"/>
    <w:rsid w:val="00C64402"/>
    <w:rsid w:val="00D072B9"/>
    <w:rsid w:val="00D61A41"/>
    <w:rsid w:val="00D83251"/>
    <w:rsid w:val="00D86876"/>
    <w:rsid w:val="00DD7F10"/>
    <w:rsid w:val="00E82A7F"/>
    <w:rsid w:val="00EB2F06"/>
    <w:rsid w:val="00F30D40"/>
    <w:rsid w:val="00F44EDC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EEE739-A860-453A-817D-71141BE5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4C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18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86C1B"/>
  </w:style>
  <w:style w:type="paragraph" w:styleId="af6">
    <w:name w:val="footer"/>
    <w:basedOn w:val="a"/>
    <w:link w:val="af7"/>
    <w:uiPriority w:val="99"/>
    <w:unhideWhenUsed/>
    <w:rsid w:val="00186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86C1B"/>
  </w:style>
  <w:style w:type="paragraph" w:styleId="af8">
    <w:name w:val="Balloon Text"/>
    <w:basedOn w:val="a"/>
    <w:link w:val="af9"/>
    <w:uiPriority w:val="99"/>
    <w:semiHidden/>
    <w:unhideWhenUsed/>
    <w:rsid w:val="00AE0F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AE0F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2078-EA80-45C1-8C32-FFCB0AFA2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98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cp:lastPrinted>2013-09-29T11:25:00Z</cp:lastPrinted>
  <dcterms:created xsi:type="dcterms:W3CDTF">2013-09-29T09:48:00Z</dcterms:created>
  <dcterms:modified xsi:type="dcterms:W3CDTF">2013-09-29T12:13:00Z</dcterms:modified>
</cp:coreProperties>
</file>